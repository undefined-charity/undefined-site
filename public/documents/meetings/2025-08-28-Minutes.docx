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iCs/>
          <w:sz w:val="22"/>
          <w:szCs w:val="22"/>
        </w:rPr>
        <w:alias w:val="Publish Date"/>
        <w:id w:val="644483829"/>
        <w:placeholder>
          <w:docPart w:val="D66FE2779FBBCF4EBBB92938DDF957C4"/>
        </w:placeholder>
        <w:dataBinding w:prefixMappings="xmlns:ns0='http://schemas.microsoft.com/office/2006/coverPageProps' " w:xpath="/ns0:CoverPageProperties[1]/ns0:PublishDate[1]" w:storeItemID="{55AF091B-3C7A-41E3-B477-F2FDAA23CFDA}"/>
        <w:date w:fullDate="2025-08-28T00:00:00Z">
          <w:dateFormat w:val="dd-MMM-yy"/>
          <w:lid w:val="en-AU"/>
          <w:storeMappedDataAs w:val="dateTime"/>
          <w:calendar w:val="gregorian"/>
        </w:date>
      </w:sdtPr>
      <w:sdtContent>
        <w:p w14:paraId="17AEA760" w14:textId="052C4DCC" w:rsidR="0075559C" w:rsidRDefault="00D004AD" w:rsidP="0075559C">
          <w:pPr>
            <w:pStyle w:val="Default"/>
            <w:jc w:val="right"/>
            <w:rPr>
              <w:iCs/>
            </w:rPr>
          </w:pPr>
          <w:r>
            <w:rPr>
              <w:iCs/>
              <w:sz w:val="22"/>
              <w:szCs w:val="22"/>
              <w:lang w:val="en-AU"/>
            </w:rPr>
            <w:t>28-Aug-25</w:t>
          </w:r>
        </w:p>
      </w:sdtContent>
    </w:sdt>
    <w:p w14:paraId="2257BF2E" w14:textId="77777777" w:rsidR="0075559C" w:rsidRDefault="0075559C"/>
    <w:p w14:paraId="1B4E0F1F" w14:textId="77777777" w:rsidR="001E0B8E" w:rsidRDefault="001E0B8E"/>
    <w:p w14:paraId="1CA6CFB6" w14:textId="77777777" w:rsidR="005A67C5" w:rsidRPr="005A67C5" w:rsidRDefault="005A67C5" w:rsidP="005A67C5">
      <w:pPr>
        <w:autoSpaceDE w:val="0"/>
        <w:autoSpaceDN w:val="0"/>
        <w:adjustRightInd w:val="0"/>
        <w:spacing w:after="0" w:line="240" w:lineRule="auto"/>
        <w:rPr>
          <w:rFonts w:ascii="Garamond" w:hAnsi="Garamond" w:cs="Garamond"/>
          <w:color w:val="000000"/>
          <w:sz w:val="24"/>
          <w:szCs w:val="24"/>
          <w:lang w:val="en-AU"/>
        </w:rPr>
      </w:pPr>
    </w:p>
    <w:p w14:paraId="4859F0AE" w14:textId="77777777" w:rsidR="00D004AD" w:rsidRDefault="00D004AD" w:rsidP="00D004AD">
      <w:pPr>
        <w:jc w:val="center"/>
      </w:pPr>
      <w:r>
        <w:rPr>
          <w:b/>
          <w:sz w:val="32"/>
        </w:rPr>
        <w:t>Undefined</w:t>
      </w:r>
    </w:p>
    <w:p w14:paraId="3D732358" w14:textId="77777777" w:rsidR="00D004AD" w:rsidRDefault="00D004AD" w:rsidP="00D004AD">
      <w:pPr>
        <w:jc w:val="center"/>
      </w:pPr>
      <w:r>
        <w:rPr>
          <w:b/>
          <w:sz w:val="28"/>
        </w:rPr>
        <w:t>Minutes of the Board of Directors Meeting</w:t>
      </w:r>
    </w:p>
    <w:p w14:paraId="051FC289" w14:textId="77777777" w:rsidR="00D004AD" w:rsidRDefault="00D004AD" w:rsidP="00D004AD">
      <w:r>
        <w:t>Date: Friday, August 15, 2025</w:t>
      </w:r>
    </w:p>
    <w:p w14:paraId="2E76B3E6" w14:textId="77777777" w:rsidR="00D004AD" w:rsidRDefault="00D004AD" w:rsidP="00D004AD">
      <w:r>
        <w:t>Time: 12:40 PM – 12:50 PM (Pacific)</w:t>
      </w:r>
    </w:p>
    <w:p w14:paraId="1AE045E4" w14:textId="77777777" w:rsidR="00D004AD" w:rsidRDefault="00D004AD" w:rsidP="00D004AD">
      <w:r>
        <w:t>Location: Triangle Recreation Camp (TRC), 47715 Mountain Loop Highway, Granite Falls, WA 98252</w:t>
      </w:r>
    </w:p>
    <w:p w14:paraId="28E5EC4F" w14:textId="77777777" w:rsidR="00D004AD" w:rsidRDefault="00D004AD" w:rsidP="00D004AD"/>
    <w:p w14:paraId="17A75A2F" w14:textId="77777777" w:rsidR="00D004AD" w:rsidRDefault="00D004AD" w:rsidP="00D004AD">
      <w:r>
        <w:rPr>
          <w:b/>
        </w:rPr>
        <w:t xml:space="preserve">Directors Present: </w:t>
      </w:r>
      <w:r>
        <w:t>Jacob Visser, Eric Kotz, Stewart Daniels</w:t>
      </w:r>
    </w:p>
    <w:p w14:paraId="26FD5004" w14:textId="1A0036AE" w:rsidR="00D004AD" w:rsidRDefault="00D004AD" w:rsidP="00D004AD">
      <w:r>
        <w:t>Quorum: A quorum of the Board was present. All agenda items were approved unanimously.</w:t>
      </w:r>
    </w:p>
    <w:p w14:paraId="5EF3689E" w14:textId="77777777" w:rsidR="00D004AD" w:rsidRDefault="00D004AD" w:rsidP="00D004AD">
      <w:r>
        <w:rPr>
          <w:b/>
        </w:rPr>
        <w:t>1. Call to Order</w:t>
      </w:r>
    </w:p>
    <w:p w14:paraId="3CFEC0AF" w14:textId="3CC98500" w:rsidR="00D004AD" w:rsidRDefault="00D004AD" w:rsidP="00D004AD">
      <w:r>
        <w:t>The meeting was called to order by Acting Chair Jacob Visser at 12:40 PM.</w:t>
      </w:r>
    </w:p>
    <w:p w14:paraId="1432DBE2" w14:textId="77777777" w:rsidR="00D004AD" w:rsidRDefault="00D004AD" w:rsidP="00D004AD">
      <w:r>
        <w:rPr>
          <w:b/>
        </w:rPr>
        <w:t>2. Approval of Agenda</w:t>
      </w:r>
    </w:p>
    <w:p w14:paraId="32FC8ABF" w14:textId="10197C7D" w:rsidR="00D004AD" w:rsidRDefault="00D004AD" w:rsidP="00D004AD">
      <w:r>
        <w:t>On motion duly made and seconded, the agenda was approved unanimously.</w:t>
      </w:r>
    </w:p>
    <w:p w14:paraId="1D639396" w14:textId="77777777" w:rsidR="00D004AD" w:rsidRDefault="00D004AD" w:rsidP="00D004AD">
      <w:r>
        <w:rPr>
          <w:b/>
        </w:rPr>
        <w:t>3. Appointment of Secretary</w:t>
      </w:r>
    </w:p>
    <w:p w14:paraId="74DB0E90" w14:textId="153E7759" w:rsidR="00D004AD" w:rsidRDefault="00D004AD" w:rsidP="00D004AD">
      <w:r>
        <w:t>Upon motion and second, Jacob Visser was appointed Secretary for this meeting and on an ongoing basis until changed by the Board. Motion carried unanimously.</w:t>
      </w:r>
    </w:p>
    <w:p w14:paraId="12CA9F0E" w14:textId="77777777" w:rsidR="00D004AD" w:rsidRDefault="00D004AD" w:rsidP="00D004AD">
      <w:r>
        <w:rPr>
          <w:b/>
        </w:rPr>
        <w:t>4. Election of Officers</w:t>
      </w:r>
    </w:p>
    <w:p w14:paraId="02448F6A" w14:textId="77777777" w:rsidR="00D004AD" w:rsidRDefault="00D004AD" w:rsidP="00D004AD">
      <w:r>
        <w:t>Chair (President): Jacob Visser nominated Eric Kotz to serve as Chair (President). Upon second and acceptance by the nominee, the motion carried unanimously; Eric Kotz was elected Chair.</w:t>
      </w:r>
    </w:p>
    <w:p w14:paraId="4B89C128" w14:textId="6981FF99" w:rsidR="00D004AD" w:rsidRDefault="00D004AD" w:rsidP="00D004AD">
      <w:r>
        <w:t>Vice President: Jacob Visser nominated Stewart Daniels to serve as Vice President. Upon second and acceptance by the nominee, the motion carried unanimously; Stewart Daniels was elected Vice President.</w:t>
      </w:r>
    </w:p>
    <w:p w14:paraId="65F489D6" w14:textId="77777777" w:rsidR="00D004AD" w:rsidRDefault="00D004AD" w:rsidP="00D004AD">
      <w:pPr>
        <w:rPr>
          <w:b/>
        </w:rPr>
      </w:pPr>
    </w:p>
    <w:p w14:paraId="7EC40002" w14:textId="18754569" w:rsidR="00D004AD" w:rsidRDefault="00D004AD" w:rsidP="00D004AD">
      <w:r>
        <w:rPr>
          <w:b/>
        </w:rPr>
        <w:lastRenderedPageBreak/>
        <w:t>5. Organizational Status Review</w:t>
      </w:r>
    </w:p>
    <w:p w14:paraId="21C713F1" w14:textId="6D657D3A" w:rsidR="00D004AD" w:rsidRDefault="00D004AD" w:rsidP="00D004AD">
      <w:r>
        <w:t>The Board confirmed that the Organization is fully registered as a 501(c)(3) nonprofit, with EIN and UBI assigned and IRS determination letter on file. No objections were raised.</w:t>
      </w:r>
    </w:p>
    <w:p w14:paraId="6D54BB3F" w14:textId="77777777" w:rsidR="00D004AD" w:rsidRDefault="00D004AD" w:rsidP="00D004AD">
      <w:r>
        <w:rPr>
          <w:b/>
        </w:rPr>
        <w:t>6. Conflict of Interest Policy</w:t>
      </w:r>
    </w:p>
    <w:p w14:paraId="2F42FEBF" w14:textId="6D4E3C20" w:rsidR="00D004AD" w:rsidRDefault="00D004AD" w:rsidP="00D004AD">
      <w:r>
        <w:t xml:space="preserve">The Board reviewed the </w:t>
      </w:r>
      <w:proofErr w:type="gramStart"/>
      <w:r>
        <w:t>Conflict of Interest</w:t>
      </w:r>
      <w:proofErr w:type="gramEnd"/>
      <w:r>
        <w:t xml:space="preserve"> Policy (Attachment A). On motion duly made and seconded, the policy was adopted by unanimous vote.</w:t>
      </w:r>
    </w:p>
    <w:p w14:paraId="3833A454" w14:textId="77777777" w:rsidR="00D004AD" w:rsidRDefault="00D004AD" w:rsidP="00D004AD">
      <w:r>
        <w:rPr>
          <w:b/>
        </w:rPr>
        <w:t>7. Logo &amp; Letterhead Adoption</w:t>
      </w:r>
    </w:p>
    <w:p w14:paraId="542B04AA" w14:textId="41296D2D" w:rsidR="00D004AD" w:rsidRDefault="00D004AD" w:rsidP="00D004AD">
      <w:r>
        <w:t>The Board reviewed the organizational logo (Attachment D) and confirmed the official letterhead substantially matches the presented design. On motion duly made and seconded, the Organization’s logo and letterhead were adopted for official use. Motion carried unanimously.</w:t>
      </w:r>
    </w:p>
    <w:p w14:paraId="115ECEF1" w14:textId="77777777" w:rsidR="00D004AD" w:rsidRDefault="00D004AD" w:rsidP="00D004AD">
      <w:r>
        <w:rPr>
          <w:b/>
        </w:rPr>
        <w:t>8. Banking and Financial Accounts</w:t>
      </w:r>
    </w:p>
    <w:p w14:paraId="11B6C24A" w14:textId="0BE73D5A" w:rsidR="00D004AD" w:rsidRDefault="00D004AD" w:rsidP="00D004AD">
      <w:r>
        <w:t xml:space="preserve">On motion duly made and seconded, the Board ratified the existing American Express bank account and </w:t>
      </w:r>
      <w:proofErr w:type="gramStart"/>
      <w:r>
        <w:t>Square</w:t>
      </w:r>
      <w:proofErr w:type="gramEnd"/>
      <w:r>
        <w:t xml:space="preserve"> checking account. The American Express account is designated as the primary operating account; the Square account will be maintained for operational convenience. Motion carried unanimously.</w:t>
      </w:r>
    </w:p>
    <w:p w14:paraId="2B485D89" w14:textId="77777777" w:rsidR="00D004AD" w:rsidRDefault="00D004AD" w:rsidP="00D004AD">
      <w:r>
        <w:rPr>
          <w:b/>
        </w:rPr>
        <w:t>9. Financial Report and P&amp;L Approval</w:t>
      </w:r>
    </w:p>
    <w:p w14:paraId="3519205F" w14:textId="3B376F38" w:rsidR="00D004AD" w:rsidRDefault="00D004AD" w:rsidP="00D004AD">
      <w:r>
        <w:t>The Profit &amp; Loss statement for the period from formation through August 14, 2025 (Attachment B) was presented and discussed. Highlights noted approximately $30,000 in gross revenue and $18,200 in expenses to date, with certain event transactions pending reconciliation. On motion duly made and seconded, the P&amp;L was approved and entered into the corporate record. Motion carried unanimously.</w:t>
      </w:r>
    </w:p>
    <w:p w14:paraId="1FFBB587" w14:textId="77777777" w:rsidR="00D004AD" w:rsidRDefault="00D004AD" w:rsidP="00D004AD">
      <w:r>
        <w:rPr>
          <w:b/>
        </w:rPr>
        <w:t>10. Programs and Events Update</w:t>
      </w:r>
    </w:p>
    <w:p w14:paraId="5A369EBD" w14:textId="58B27AA1" w:rsidR="00D004AD" w:rsidRDefault="00D004AD" w:rsidP="00D004AD">
      <w:r>
        <w:t xml:space="preserve">The Board noted </w:t>
      </w:r>
      <w:proofErr w:type="spellStart"/>
      <w:r>
        <w:t>Furwood</w:t>
      </w:r>
      <w:proofErr w:type="spellEnd"/>
      <w:r>
        <w:t xml:space="preserve"> was completed; K9 Campout is commencing; Seattle Naked Man event is in planning; additional events (including a proposed ABDL daycare day) are under consideration. No formal actions were requested.</w:t>
      </w:r>
    </w:p>
    <w:p w14:paraId="7C74A920" w14:textId="77777777" w:rsidR="00D004AD" w:rsidRDefault="00D004AD" w:rsidP="00D004AD">
      <w:r>
        <w:rPr>
          <w:b/>
        </w:rPr>
        <w:t>11. Communications &amp; Transparency Plan</w:t>
      </w:r>
    </w:p>
    <w:p w14:paraId="0214FE5C" w14:textId="521750AC" w:rsidR="00D004AD" w:rsidRDefault="00D004AD" w:rsidP="00D004AD">
      <w:r>
        <w:t>On motion duly made and seconded, the Board adopted the Communications &amp; Transparency Plan (Attachment C), including timelines to post approved minutes within 14 days of each meeting and financial summaries within 60 days after fiscal year-end. Motion carried unanimously.</w:t>
      </w:r>
    </w:p>
    <w:p w14:paraId="7A6EB555" w14:textId="77777777" w:rsidR="00D004AD" w:rsidRDefault="00D004AD" w:rsidP="00D004AD">
      <w:r>
        <w:rPr>
          <w:b/>
        </w:rPr>
        <w:lastRenderedPageBreak/>
        <w:t>12. Next Meeting; Governance Notes</w:t>
      </w:r>
    </w:p>
    <w:p w14:paraId="2C809A41" w14:textId="637EBCAF" w:rsidR="00D004AD" w:rsidRDefault="00D004AD" w:rsidP="00D004AD">
      <w:r>
        <w:t>The next regular board meeting was scheduled for Thursday, February 12, 2026. The Organization continues to operate under Washington default nonprofit governance rules; special meetings require at least 48 hours’ notice. No bylaws were adopted at this time.</w:t>
      </w:r>
    </w:p>
    <w:p w14:paraId="5CAA7DB0" w14:textId="77777777" w:rsidR="00D004AD" w:rsidRDefault="00D004AD" w:rsidP="00D004AD">
      <w:r>
        <w:rPr>
          <w:b/>
        </w:rPr>
        <w:t>13. Adjournment</w:t>
      </w:r>
    </w:p>
    <w:p w14:paraId="2F922C1F" w14:textId="49C4546A" w:rsidR="00D004AD" w:rsidRDefault="00D004AD" w:rsidP="00D004AD">
      <w:r>
        <w:t>There being no further business, the meeting was adjourned at 12:50 PM Pacific.</w:t>
      </w:r>
    </w:p>
    <w:p w14:paraId="15B35B09" w14:textId="77777777" w:rsidR="00D004AD" w:rsidRDefault="00D004AD" w:rsidP="00D004AD">
      <w:r>
        <w:rPr>
          <w:b/>
        </w:rPr>
        <w:t>Approved by:</w:t>
      </w:r>
    </w:p>
    <w:tbl>
      <w:tblPr>
        <w:tblStyle w:val="TableGrid"/>
        <w:tblW w:w="0" w:type="auto"/>
        <w:tblLook w:val="04A0" w:firstRow="1" w:lastRow="0" w:firstColumn="1" w:lastColumn="0" w:noHBand="0" w:noVBand="1"/>
      </w:tblPr>
      <w:tblGrid>
        <w:gridCol w:w="4320"/>
        <w:gridCol w:w="4320"/>
      </w:tblGrid>
      <w:tr w:rsidR="00D004AD" w14:paraId="25B2DC53" w14:textId="77777777" w:rsidTr="00701265">
        <w:tc>
          <w:tcPr>
            <w:tcW w:w="4320" w:type="dxa"/>
          </w:tcPr>
          <w:p w14:paraId="1CB81D79" w14:textId="77777777" w:rsidR="00D004AD" w:rsidRDefault="00D004AD" w:rsidP="00701265">
            <w:r>
              <w:t>Eric Kotz, Chair</w:t>
            </w:r>
          </w:p>
        </w:tc>
        <w:tc>
          <w:tcPr>
            <w:tcW w:w="4320" w:type="dxa"/>
          </w:tcPr>
          <w:p w14:paraId="5E4F5D15" w14:textId="77777777" w:rsidR="00D004AD" w:rsidRDefault="00D004AD" w:rsidP="00701265">
            <w:r>
              <w:t>Date: __________</w:t>
            </w:r>
          </w:p>
        </w:tc>
      </w:tr>
      <w:tr w:rsidR="00D004AD" w14:paraId="042FEBAE" w14:textId="77777777" w:rsidTr="00701265">
        <w:tc>
          <w:tcPr>
            <w:tcW w:w="4320" w:type="dxa"/>
          </w:tcPr>
          <w:p w14:paraId="59BB32FE" w14:textId="77777777" w:rsidR="00D004AD" w:rsidRDefault="00D004AD" w:rsidP="00701265">
            <w:r>
              <w:t>Jacob Visser, Secretary</w:t>
            </w:r>
          </w:p>
        </w:tc>
        <w:tc>
          <w:tcPr>
            <w:tcW w:w="4320" w:type="dxa"/>
          </w:tcPr>
          <w:p w14:paraId="7DA0281D" w14:textId="77777777" w:rsidR="00D004AD" w:rsidRDefault="00D004AD" w:rsidP="00701265">
            <w:r>
              <w:t>Date: __________</w:t>
            </w:r>
          </w:p>
        </w:tc>
      </w:tr>
    </w:tbl>
    <w:p w14:paraId="0D638B30" w14:textId="32141AEE" w:rsidR="0075559C" w:rsidRPr="005A67C5" w:rsidRDefault="0075559C" w:rsidP="00D004AD">
      <w:pPr>
        <w:rPr>
          <w:rFonts w:cs="Garamond"/>
          <w:color w:val="000000"/>
          <w:sz w:val="24"/>
          <w:szCs w:val="24"/>
          <w:lang w:val="en-AU"/>
        </w:rPr>
      </w:pPr>
    </w:p>
    <w:sectPr w:rsidR="0075559C" w:rsidRPr="005A67C5" w:rsidSect="00CC2AD9">
      <w:headerReference w:type="default" r:id="rId10"/>
      <w:footerReference w:type="default" r:id="rId11"/>
      <w:pgSz w:w="12240" w:h="15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7576B" w14:textId="77777777" w:rsidR="004825E2" w:rsidRDefault="004825E2" w:rsidP="000B5BB1">
      <w:pPr>
        <w:spacing w:after="0" w:line="240" w:lineRule="auto"/>
      </w:pPr>
      <w:r>
        <w:separator/>
      </w:r>
    </w:p>
  </w:endnote>
  <w:endnote w:type="continuationSeparator" w:id="0">
    <w:p w14:paraId="6EBE8F45" w14:textId="77777777" w:rsidR="004825E2" w:rsidRDefault="004825E2" w:rsidP="000B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38887" w14:textId="77777777" w:rsidR="000E0151" w:rsidRDefault="00905787" w:rsidP="00BD3A0A">
    <w:pPr>
      <w:pStyle w:val="Footer"/>
      <w:spacing w:after="100"/>
    </w:pPr>
    <w:r>
      <w:rPr>
        <w:noProof/>
      </w:rPr>
      <w:drawing>
        <wp:anchor distT="0" distB="0" distL="114300" distR="114300" simplePos="0" relativeHeight="251680768" behindDoc="1" locked="0" layoutInCell="1" allowOverlap="1" wp14:anchorId="715E7FC9" wp14:editId="515930FD">
          <wp:simplePos x="0" y="0"/>
          <wp:positionH relativeFrom="page">
            <wp:posOffset>3956703</wp:posOffset>
          </wp:positionH>
          <wp:positionV relativeFrom="paragraph">
            <wp:posOffset>-2648662</wp:posOffset>
          </wp:positionV>
          <wp:extent cx="3594486" cy="359448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3606659" cy="3606659"/>
                  </a:xfrm>
                  <a:prstGeom prst="rect">
                    <a:avLst/>
                  </a:prstGeom>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65B93432" wp14:editId="0D145DA6">
              <wp:simplePos x="0" y="0"/>
              <wp:positionH relativeFrom="column">
                <wp:posOffset>5202264</wp:posOffset>
              </wp:positionH>
              <wp:positionV relativeFrom="paragraph">
                <wp:posOffset>137160</wp:posOffset>
              </wp:positionV>
              <wp:extent cx="1521151" cy="31813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151"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4E671" w14:textId="77777777" w:rsidR="000E0151" w:rsidRPr="004802CC" w:rsidRDefault="00905787" w:rsidP="004802CC">
                          <w:pPr>
                            <w:spacing w:after="0" w:line="264" w:lineRule="auto"/>
                            <w:rPr>
                              <w:rFonts w:ascii="Franklin Gothic Book" w:hAnsi="Franklin Gothic Book"/>
                              <w:color w:val="FFFFFF" w:themeColor="background1"/>
                              <w:sz w:val="16"/>
                              <w:szCs w:val="16"/>
                            </w:rPr>
                          </w:pPr>
                          <w:r>
                            <w:rPr>
                              <w:rFonts w:ascii="Franklin Gothic Book" w:hAnsi="Franklin Gothic Book"/>
                              <w:color w:val="FFFFFF" w:themeColor="background1"/>
                              <w:sz w:val="16"/>
                              <w:szCs w:val="16"/>
                            </w:rPr>
                            <w:t>Undefined</w:t>
                          </w:r>
                          <w:r w:rsidR="000E0151" w:rsidRPr="004802CC">
                            <w:rPr>
                              <w:rFonts w:ascii="Franklin Gothic Book" w:hAnsi="Franklin Gothic Book"/>
                              <w:color w:val="FFFFFF" w:themeColor="background1"/>
                              <w:sz w:val="16"/>
                              <w:szCs w:val="16"/>
                            </w:rPr>
                            <w:t xml:space="preserve"> </w:t>
                          </w:r>
                          <w:r>
                            <w:rPr>
                              <w:rFonts w:ascii="Franklin Gothic Book" w:hAnsi="Franklin Gothic Book"/>
                              <w:color w:val="FFFFFF" w:themeColor="background1"/>
                              <w:sz w:val="16"/>
                              <w:szCs w:val="16"/>
                            </w:rPr>
                            <w:t>a 501(c)(3) Charity</w:t>
                          </w:r>
                        </w:p>
                        <w:p w14:paraId="05393421" w14:textId="77777777" w:rsidR="000E0151" w:rsidRPr="004802CC" w:rsidRDefault="00743104" w:rsidP="00743104">
                          <w:pPr>
                            <w:spacing w:after="0" w:line="264" w:lineRule="auto"/>
                            <w:rPr>
                              <w:rFonts w:ascii="Franklin Gothic Book" w:hAnsi="Franklin Gothic Book"/>
                              <w:color w:val="FFFFFF" w:themeColor="background1"/>
                              <w:sz w:val="16"/>
                              <w:szCs w:val="16"/>
                            </w:rPr>
                          </w:pPr>
                          <w:r w:rsidRPr="00743104">
                            <w:rPr>
                              <w:rFonts w:ascii="Franklin Gothic Book" w:hAnsi="Franklin Gothic Book"/>
                              <w:color w:val="FFFFFF" w:themeColor="background1"/>
                              <w:sz w:val="16"/>
                              <w:szCs w:val="16"/>
                              <w:lang w:val="en-AU"/>
                            </w:rPr>
                            <w:t xml:space="preserve">EIN </w:t>
                          </w:r>
                          <w:r w:rsidR="00905787">
                            <w:rPr>
                              <w:rFonts w:ascii="Franklin Gothic Book" w:hAnsi="Franklin Gothic Book"/>
                              <w:color w:val="FFFFFF" w:themeColor="background1"/>
                              <w:sz w:val="16"/>
                              <w:szCs w:val="16"/>
                              <w:lang w:val="en-AU"/>
                            </w:rPr>
                            <w:t>33-3432965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93432" id="_x0000_t202" coordsize="21600,21600" o:spt="202" path="m,l,21600r21600,l21600,xe">
              <v:stroke joinstyle="miter"/>
              <v:path gradientshapeok="t" o:connecttype="rect"/>
            </v:shapetype>
            <v:shape id="Text Box 12" o:spid="_x0000_s1028" type="#_x0000_t202" style="position:absolute;margin-left:409.65pt;margin-top:10.8pt;width:119.8pt;height:2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" filled="f" stroked="f">
              <v:textbox>
                <w:txbxContent>
                  <w:p w14:paraId="23F4E671" w14:textId="77777777" w:rsidR="000E0151" w:rsidRPr="004802CC" w:rsidRDefault="00905787" w:rsidP="004802CC">
                    <w:pPr>
                      <w:spacing w:after="0" w:line="264" w:lineRule="auto"/>
                      <w:rPr>
                        <w:rFonts w:ascii="Franklin Gothic Book" w:hAnsi="Franklin Gothic Book"/>
                        <w:color w:val="FFFFFF" w:themeColor="background1"/>
                        <w:sz w:val="16"/>
                        <w:szCs w:val="16"/>
                      </w:rPr>
                    </w:pPr>
                    <w:r>
                      <w:rPr>
                        <w:rFonts w:ascii="Franklin Gothic Book" w:hAnsi="Franklin Gothic Book"/>
                        <w:color w:val="FFFFFF" w:themeColor="background1"/>
                        <w:sz w:val="16"/>
                        <w:szCs w:val="16"/>
                      </w:rPr>
                      <w:t>Undefined</w:t>
                    </w:r>
                    <w:r w:rsidR="000E0151" w:rsidRPr="004802CC">
                      <w:rPr>
                        <w:rFonts w:ascii="Franklin Gothic Book" w:hAnsi="Franklin Gothic Book"/>
                        <w:color w:val="FFFFFF" w:themeColor="background1"/>
                        <w:sz w:val="16"/>
                        <w:szCs w:val="16"/>
                      </w:rPr>
                      <w:t xml:space="preserve"> </w:t>
                    </w:r>
                    <w:r>
                      <w:rPr>
                        <w:rFonts w:ascii="Franklin Gothic Book" w:hAnsi="Franklin Gothic Book"/>
                        <w:color w:val="FFFFFF" w:themeColor="background1"/>
                        <w:sz w:val="16"/>
                        <w:szCs w:val="16"/>
                      </w:rPr>
                      <w:t>a 501(c)(3) Charity</w:t>
                    </w:r>
                  </w:p>
                  <w:p w14:paraId="05393421" w14:textId="77777777" w:rsidR="000E0151" w:rsidRPr="004802CC" w:rsidRDefault="00743104" w:rsidP="00743104">
                    <w:pPr>
                      <w:spacing w:after="0" w:line="264" w:lineRule="auto"/>
                      <w:rPr>
                        <w:rFonts w:ascii="Franklin Gothic Book" w:hAnsi="Franklin Gothic Book"/>
                        <w:color w:val="FFFFFF" w:themeColor="background1"/>
                        <w:sz w:val="16"/>
                        <w:szCs w:val="16"/>
                      </w:rPr>
                    </w:pPr>
                    <w:r w:rsidRPr="00743104">
                      <w:rPr>
                        <w:rFonts w:ascii="Franklin Gothic Book" w:hAnsi="Franklin Gothic Book"/>
                        <w:color w:val="FFFFFF" w:themeColor="background1"/>
                        <w:sz w:val="16"/>
                        <w:szCs w:val="16"/>
                        <w:lang w:val="en-AU"/>
                      </w:rPr>
                      <w:t xml:space="preserve">EIN </w:t>
                    </w:r>
                    <w:r w:rsidR="00905787">
                      <w:rPr>
                        <w:rFonts w:ascii="Franklin Gothic Book" w:hAnsi="Franklin Gothic Book"/>
                        <w:color w:val="FFFFFF" w:themeColor="background1"/>
                        <w:sz w:val="16"/>
                        <w:szCs w:val="16"/>
                        <w:lang w:val="en-AU"/>
                      </w:rPr>
                      <w:t>33-3432965</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15969F7" wp14:editId="3E431F91">
              <wp:simplePos x="0" y="0"/>
              <wp:positionH relativeFrom="column">
                <wp:posOffset>-470019</wp:posOffset>
              </wp:positionH>
              <wp:positionV relativeFrom="paragraph">
                <wp:posOffset>171450</wp:posOffset>
              </wp:positionV>
              <wp:extent cx="2461189" cy="236855"/>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189"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C2CA0" w14:textId="77777777" w:rsidR="000E0151" w:rsidRPr="00D5303F" w:rsidRDefault="006618B8" w:rsidP="00BD3A0A">
                          <w:pPr>
                            <w:jc w:val="center"/>
                            <w:rPr>
                              <w:rFonts w:ascii="Franklin Gothic Book" w:hAnsi="Franklin Gothic Book"/>
                              <w:i/>
                              <w:color w:val="FFFFFF" w:themeColor="background1"/>
                              <w:spacing w:val="60"/>
                              <w:sz w:val="19"/>
                              <w:szCs w:val="19"/>
                            </w:rPr>
                          </w:pPr>
                          <w:r>
                            <w:rPr>
                              <w:rFonts w:ascii="Franklin Gothic Book" w:hAnsi="Franklin Gothic Book"/>
                              <w:i/>
                              <w:color w:val="FFFFFF" w:themeColor="background1"/>
                              <w:spacing w:val="60"/>
                              <w:sz w:val="19"/>
                              <w:szCs w:val="19"/>
                            </w:rPr>
                            <w:t>https://</w:t>
                          </w:r>
                          <w:r w:rsidR="00905787">
                            <w:rPr>
                              <w:rFonts w:ascii="Franklin Gothic Book" w:hAnsi="Franklin Gothic Book"/>
                              <w:i/>
                              <w:color w:val="FFFFFF" w:themeColor="background1"/>
                              <w:spacing w:val="60"/>
                              <w:sz w:val="19"/>
                              <w:szCs w:val="19"/>
                            </w:rPr>
                            <w:t>undefined.charity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969F7" id="Text Box 7" o:spid="_x0000_s1029" type="#_x0000_t202" style="position:absolute;margin-left:-37pt;margin-top:13.5pt;width:193.8pt;height: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" filled="f" stroked="f">
              <v:textbox>
                <w:txbxContent>
                  <w:p w14:paraId="2D7C2CA0" w14:textId="77777777" w:rsidR="000E0151" w:rsidRPr="00D5303F" w:rsidRDefault="006618B8" w:rsidP="00BD3A0A">
                    <w:pPr>
                      <w:jc w:val="center"/>
                      <w:rPr>
                        <w:rFonts w:ascii="Franklin Gothic Book" w:hAnsi="Franklin Gothic Book"/>
                        <w:i/>
                        <w:color w:val="FFFFFF" w:themeColor="background1"/>
                        <w:spacing w:val="60"/>
                        <w:sz w:val="19"/>
                        <w:szCs w:val="19"/>
                      </w:rPr>
                    </w:pPr>
                    <w:r>
                      <w:rPr>
                        <w:rFonts w:ascii="Franklin Gothic Book" w:hAnsi="Franklin Gothic Book"/>
                        <w:i/>
                        <w:color w:val="FFFFFF" w:themeColor="background1"/>
                        <w:spacing w:val="60"/>
                        <w:sz w:val="19"/>
                        <w:szCs w:val="19"/>
                      </w:rPr>
                      <w:t>https://</w:t>
                    </w:r>
                    <w:r w:rsidR="00905787">
                      <w:rPr>
                        <w:rFonts w:ascii="Franklin Gothic Book" w:hAnsi="Franklin Gothic Book"/>
                        <w:i/>
                        <w:color w:val="FFFFFF" w:themeColor="background1"/>
                        <w:spacing w:val="60"/>
                        <w:sz w:val="19"/>
                        <w:szCs w:val="19"/>
                      </w:rPr>
                      <w:t>undefined.charity</w:t>
                    </w:r>
                  </w:p>
                </w:txbxContent>
              </v:textbox>
            </v:shape>
          </w:pict>
        </mc:Fallback>
      </mc:AlternateContent>
    </w:r>
    <w:r w:rsidR="000E0151">
      <w:rPr>
        <w:noProof/>
      </w:rPr>
      <mc:AlternateContent>
        <mc:Choice Requires="wps">
          <w:drawing>
            <wp:anchor distT="0" distB="0" distL="114300" distR="114300" simplePos="0" relativeHeight="251681792" behindDoc="0" locked="0" layoutInCell="0" allowOverlap="1" wp14:anchorId="301EDAAA" wp14:editId="2AB76F32">
              <wp:simplePos x="0" y="0"/>
              <wp:positionH relativeFrom="page">
                <wp:posOffset>0</wp:posOffset>
              </wp:positionH>
              <wp:positionV relativeFrom="page">
                <wp:posOffset>10228580</wp:posOffset>
              </wp:positionV>
              <wp:extent cx="7560945" cy="273050"/>
              <wp:effectExtent l="0" t="0" r="0" b="12700"/>
              <wp:wrapNone/>
              <wp:docPr id="8" name="MSIPCM8bf74e8287eee381ec7c8ef9" descr="{&quot;HashCode&quot;:-7384668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167F7F" w14:textId="77777777" w:rsidR="000E0151" w:rsidRPr="004C470A" w:rsidRDefault="000E0151" w:rsidP="004C470A">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1EDAAA" id="MSIPCM8bf74e8287eee381ec7c8ef9" o:spid="_x0000_s1030" type="#_x0000_t202" alt="{&quot;HashCode&quot;:-738466891,&quot;Height&quot;:841.0,&quot;Width&quot;:595.0,&quot;Placement&quot;:&quot;Footer&quot;,&quot;Index&quot;:&quot;Primary&quot;,&quot;Section&quot;:1,&quot;Top&quot;:0.0,&quot;Left&quot;:0.0}" style="position:absolute;margin-left:0;margin-top:805.4pt;width:595.35pt;height:21.5pt;z-index:2516817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" o:allowincell="f" filled="f" stroked="f" strokeweight=".5pt">
              <v:textbox inset="20pt,0,,0">
                <w:txbxContent>
                  <w:p w14:paraId="21167F7F" w14:textId="77777777" w:rsidR="000E0151" w:rsidRPr="004C470A" w:rsidRDefault="000E0151" w:rsidP="004C470A">
                    <w:pPr>
                      <w:spacing w:after="0"/>
                      <w:rPr>
                        <w:rFonts w:ascii="Calibri" w:hAnsi="Calibri" w:cs="Calibri"/>
                        <w:color w:val="000000"/>
                        <w:sz w:val="20"/>
                      </w:rPr>
                    </w:pPr>
                  </w:p>
                </w:txbxContent>
              </v:textbox>
              <w10:wrap anchorx="page" anchory="page"/>
            </v:shape>
          </w:pict>
        </mc:Fallback>
      </mc:AlternateContent>
    </w:r>
    <w:r w:rsidR="000E0151">
      <w:rPr>
        <w:noProof/>
      </w:rPr>
      <mc:AlternateContent>
        <mc:Choice Requires="wpg">
          <w:drawing>
            <wp:anchor distT="0" distB="0" distL="114300" distR="114300" simplePos="0" relativeHeight="251669504" behindDoc="0" locked="0" layoutInCell="1" allowOverlap="1" wp14:anchorId="5A3196EC" wp14:editId="3B77B9B2">
              <wp:simplePos x="0" y="0"/>
              <wp:positionH relativeFrom="column">
                <wp:posOffset>-1143000</wp:posOffset>
              </wp:positionH>
              <wp:positionV relativeFrom="paragraph">
                <wp:posOffset>155575</wp:posOffset>
              </wp:positionV>
              <wp:extent cx="7781925" cy="297180"/>
              <wp:effectExtent l="0" t="3175" r="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297180"/>
                        <a:chOff x="9" y="15186"/>
                        <a:chExt cx="12255" cy="468"/>
                      </a:xfrm>
                    </wpg:grpSpPr>
                    <wps:wsp>
                      <wps:cNvPr id="2" name="Rectangle 5"/>
                      <wps:cNvSpPr>
                        <a:spLocks noChangeArrowheads="1"/>
                      </wps:cNvSpPr>
                      <wps:spPr bwMode="auto">
                        <a:xfrm>
                          <a:off x="9" y="15186"/>
                          <a:ext cx="10018" cy="468"/>
                        </a:xfrm>
                        <a:prstGeom prst="rect">
                          <a:avLst/>
                        </a:prstGeom>
                        <a:solidFill>
                          <a:srgbClr val="70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6"/>
                      <wps:cNvSpPr>
                        <a:spLocks noChangeArrowheads="1"/>
                      </wps:cNvSpPr>
                      <wps:spPr bwMode="auto">
                        <a:xfrm>
                          <a:off x="9921" y="15186"/>
                          <a:ext cx="2343" cy="468"/>
                        </a:xfrm>
                        <a:prstGeom prst="rect">
                          <a:avLst/>
                        </a:prstGeom>
                        <a:solidFill>
                          <a:srgbClr val="3C3C3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8ECFC" id="Group 4" o:spid="_x0000_s1026" style="position:absolute;margin-left:-90pt;margin-top:12.25pt;width:612.75pt;height:23.4pt;z-index:251669504" coordorigin="9,15186" coordsize="12255,4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">
              <v:rect id="Rectangle 5" o:spid="_x0000_s1027" style="position:absolute;left:9;top:15186;width:10018;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" fillcolor="#706f6f" stroked="f"/>
              <v:rect id="Rectangle 6" o:spid="_x0000_s1028" style="position:absolute;left:9921;top:15186;width:2343;height:4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" fillcolor="#3c3c3b" stroked="f"/>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3DC4C" w14:textId="77777777" w:rsidR="004825E2" w:rsidRDefault="004825E2" w:rsidP="000B5BB1">
      <w:pPr>
        <w:spacing w:after="0" w:line="240" w:lineRule="auto"/>
      </w:pPr>
      <w:r>
        <w:separator/>
      </w:r>
    </w:p>
  </w:footnote>
  <w:footnote w:type="continuationSeparator" w:id="0">
    <w:p w14:paraId="1B60A290" w14:textId="77777777" w:rsidR="004825E2" w:rsidRDefault="004825E2" w:rsidP="000B5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BB515" w14:textId="77777777" w:rsidR="000E0151" w:rsidRDefault="00905787">
    <w:pPr>
      <w:pStyle w:val="Header"/>
    </w:pPr>
    <w:r>
      <w:rPr>
        <w:noProof/>
      </w:rPr>
      <mc:AlternateContent>
        <mc:Choice Requires="wps">
          <w:drawing>
            <wp:anchor distT="0" distB="0" distL="114300" distR="114300" simplePos="0" relativeHeight="251661312" behindDoc="0" locked="0" layoutInCell="1" allowOverlap="1" wp14:anchorId="27387DB0" wp14:editId="3D3A8CF9">
              <wp:simplePos x="0" y="0"/>
              <wp:positionH relativeFrom="column">
                <wp:posOffset>5080647</wp:posOffset>
              </wp:positionH>
              <wp:positionV relativeFrom="paragraph">
                <wp:posOffset>205271</wp:posOffset>
              </wp:positionV>
              <wp:extent cx="1556142" cy="6553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142"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BB2F5" w14:textId="77777777" w:rsidR="003F1B17" w:rsidRDefault="003F1B17" w:rsidP="003F1B17">
                          <w:pPr>
                            <w:spacing w:after="0" w:line="264" w:lineRule="auto"/>
                            <w:rPr>
                              <w:rFonts w:ascii="Franklin Gothic Book" w:hAnsi="Franklin Gothic Book"/>
                              <w:sz w:val="19"/>
                              <w:szCs w:val="19"/>
                            </w:rPr>
                          </w:pPr>
                          <w:r>
                            <w:rPr>
                              <w:rFonts w:ascii="Franklin Gothic Book" w:hAnsi="Franklin Gothic Book"/>
                              <w:sz w:val="19"/>
                              <w:szCs w:val="19"/>
                            </w:rPr>
                            <w:t>+</w:t>
                          </w:r>
                          <w:r w:rsidRPr="003F1B17">
                            <w:rPr>
                              <w:rFonts w:ascii="Franklin Gothic Book" w:hAnsi="Franklin Gothic Book"/>
                              <w:sz w:val="19"/>
                              <w:szCs w:val="19"/>
                            </w:rPr>
                            <w:t>1</w:t>
                          </w:r>
                          <w:r>
                            <w:rPr>
                              <w:rFonts w:ascii="Franklin Gothic Book" w:hAnsi="Franklin Gothic Book"/>
                              <w:sz w:val="19"/>
                              <w:szCs w:val="19"/>
                            </w:rPr>
                            <w:t xml:space="preserve"> (</w:t>
                          </w:r>
                          <w:r w:rsidR="00905787">
                            <w:rPr>
                              <w:rFonts w:ascii="Franklin Gothic Book" w:hAnsi="Franklin Gothic Book"/>
                              <w:sz w:val="19"/>
                              <w:szCs w:val="19"/>
                            </w:rPr>
                            <w:t>206</w:t>
                          </w:r>
                          <w:r>
                            <w:rPr>
                              <w:rFonts w:ascii="Franklin Gothic Book" w:hAnsi="Franklin Gothic Book"/>
                              <w:sz w:val="19"/>
                              <w:szCs w:val="19"/>
                            </w:rPr>
                            <w:t xml:space="preserve">) </w:t>
                          </w:r>
                          <w:r w:rsidR="00905787">
                            <w:rPr>
                              <w:rFonts w:ascii="Franklin Gothic Book" w:hAnsi="Franklin Gothic Book"/>
                              <w:sz w:val="19"/>
                              <w:szCs w:val="19"/>
                            </w:rPr>
                            <w:t>580</w:t>
                          </w:r>
                          <w:r>
                            <w:rPr>
                              <w:rFonts w:ascii="Franklin Gothic Book" w:hAnsi="Franklin Gothic Book"/>
                              <w:sz w:val="19"/>
                              <w:szCs w:val="19"/>
                            </w:rPr>
                            <w:t xml:space="preserve"> </w:t>
                          </w:r>
                          <w:r w:rsidR="00905787">
                            <w:rPr>
                              <w:rFonts w:ascii="Franklin Gothic Book" w:hAnsi="Franklin Gothic Book"/>
                              <w:sz w:val="19"/>
                              <w:szCs w:val="19"/>
                            </w:rPr>
                            <w:t>4666</w:t>
                          </w:r>
                        </w:p>
                        <w:p w14:paraId="70AD6447" w14:textId="77777777" w:rsidR="000E0151" w:rsidRPr="00754CD2" w:rsidRDefault="0014483D" w:rsidP="003F1B17">
                          <w:pPr>
                            <w:spacing w:after="0" w:line="264" w:lineRule="auto"/>
                            <w:rPr>
                              <w:rFonts w:ascii="Franklin Gothic Book" w:hAnsi="Franklin Gothic Book"/>
                              <w:sz w:val="19"/>
                              <w:szCs w:val="19"/>
                            </w:rPr>
                          </w:pPr>
                          <w:proofErr w:type="spellStart"/>
                          <w:r>
                            <w:rPr>
                              <w:rFonts w:ascii="Franklin Gothic Book" w:hAnsi="Franklin Gothic Book"/>
                              <w:sz w:val="19"/>
                              <w:szCs w:val="19"/>
                            </w:rPr>
                            <w:t>contact@</w:t>
                          </w:r>
                          <w:r w:rsidR="00905787">
                            <w:rPr>
                              <w:rFonts w:ascii="Franklin Gothic Book" w:hAnsi="Franklin Gothic Book"/>
                              <w:sz w:val="19"/>
                              <w:szCs w:val="19"/>
                            </w:rPr>
                            <w:t>undefined</w:t>
                          </w:r>
                          <w:r>
                            <w:rPr>
                              <w:rFonts w:ascii="Franklin Gothic Book" w:hAnsi="Franklin Gothic Book"/>
                              <w:sz w:val="19"/>
                              <w:szCs w:val="19"/>
                            </w:rPr>
                            <w:t>.</w:t>
                          </w:r>
                          <w:r w:rsidR="00905787">
                            <w:rPr>
                              <w:rFonts w:ascii="Franklin Gothic Book" w:hAnsi="Franklin Gothic Book"/>
                              <w:sz w:val="19"/>
                              <w:szCs w:val="19"/>
                            </w:rPr>
                            <w:t>charity</w:t>
                          </w:r>
                          <w:proofErr w:type="spellEnd"/>
                          <w:r w:rsidR="000E0151" w:rsidRPr="00754CD2">
                            <w:rPr>
                              <w:rFonts w:ascii="Franklin Gothic Book" w:hAnsi="Franklin Gothic Book"/>
                              <w:sz w:val="19"/>
                              <w:szCs w:val="19"/>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87DB0" id="_x0000_t202" coordsize="21600,21600" o:spt="202" path="m,l,21600r21600,l21600,xe">
              <v:stroke joinstyle="miter"/>
              <v:path gradientshapeok="t" o:connecttype="rect"/>
            </v:shapetype>
            <v:shape id="Text Box 2" o:spid="_x0000_s1026" type="#_x0000_t202" style="position:absolute;margin-left:400.05pt;margin-top:16.15pt;width:122.55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" filled="f" stroked="f">
              <v:textbox>
                <w:txbxContent>
                  <w:p w14:paraId="7B1BB2F5" w14:textId="77777777" w:rsidR="003F1B17" w:rsidRDefault="003F1B17" w:rsidP="003F1B17">
                    <w:pPr>
                      <w:spacing w:after="0" w:line="264" w:lineRule="auto"/>
                      <w:rPr>
                        <w:rFonts w:ascii="Franklin Gothic Book" w:hAnsi="Franklin Gothic Book"/>
                        <w:sz w:val="19"/>
                        <w:szCs w:val="19"/>
                      </w:rPr>
                    </w:pPr>
                    <w:r>
                      <w:rPr>
                        <w:rFonts w:ascii="Franklin Gothic Book" w:hAnsi="Franklin Gothic Book"/>
                        <w:sz w:val="19"/>
                        <w:szCs w:val="19"/>
                      </w:rPr>
                      <w:t>+</w:t>
                    </w:r>
                    <w:r w:rsidRPr="003F1B17">
                      <w:rPr>
                        <w:rFonts w:ascii="Franklin Gothic Book" w:hAnsi="Franklin Gothic Book"/>
                        <w:sz w:val="19"/>
                        <w:szCs w:val="19"/>
                      </w:rPr>
                      <w:t>1</w:t>
                    </w:r>
                    <w:r>
                      <w:rPr>
                        <w:rFonts w:ascii="Franklin Gothic Book" w:hAnsi="Franklin Gothic Book"/>
                        <w:sz w:val="19"/>
                        <w:szCs w:val="19"/>
                      </w:rPr>
                      <w:t xml:space="preserve"> (</w:t>
                    </w:r>
                    <w:r w:rsidR="00905787">
                      <w:rPr>
                        <w:rFonts w:ascii="Franklin Gothic Book" w:hAnsi="Franklin Gothic Book"/>
                        <w:sz w:val="19"/>
                        <w:szCs w:val="19"/>
                      </w:rPr>
                      <w:t>206</w:t>
                    </w:r>
                    <w:r>
                      <w:rPr>
                        <w:rFonts w:ascii="Franklin Gothic Book" w:hAnsi="Franklin Gothic Book"/>
                        <w:sz w:val="19"/>
                        <w:szCs w:val="19"/>
                      </w:rPr>
                      <w:t xml:space="preserve">) </w:t>
                    </w:r>
                    <w:r w:rsidR="00905787">
                      <w:rPr>
                        <w:rFonts w:ascii="Franklin Gothic Book" w:hAnsi="Franklin Gothic Book"/>
                        <w:sz w:val="19"/>
                        <w:szCs w:val="19"/>
                      </w:rPr>
                      <w:t>580</w:t>
                    </w:r>
                    <w:r>
                      <w:rPr>
                        <w:rFonts w:ascii="Franklin Gothic Book" w:hAnsi="Franklin Gothic Book"/>
                        <w:sz w:val="19"/>
                        <w:szCs w:val="19"/>
                      </w:rPr>
                      <w:t xml:space="preserve"> </w:t>
                    </w:r>
                    <w:r w:rsidR="00905787">
                      <w:rPr>
                        <w:rFonts w:ascii="Franklin Gothic Book" w:hAnsi="Franklin Gothic Book"/>
                        <w:sz w:val="19"/>
                        <w:szCs w:val="19"/>
                      </w:rPr>
                      <w:t>4666</w:t>
                    </w:r>
                  </w:p>
                  <w:p w14:paraId="70AD6447" w14:textId="77777777" w:rsidR="000E0151" w:rsidRPr="00754CD2" w:rsidRDefault="0014483D" w:rsidP="003F1B17">
                    <w:pPr>
                      <w:spacing w:after="0" w:line="264" w:lineRule="auto"/>
                      <w:rPr>
                        <w:rFonts w:ascii="Franklin Gothic Book" w:hAnsi="Franklin Gothic Book"/>
                        <w:sz w:val="19"/>
                        <w:szCs w:val="19"/>
                      </w:rPr>
                    </w:pPr>
                    <w:proofErr w:type="spellStart"/>
                    <w:r>
                      <w:rPr>
                        <w:rFonts w:ascii="Franklin Gothic Book" w:hAnsi="Franklin Gothic Book"/>
                        <w:sz w:val="19"/>
                        <w:szCs w:val="19"/>
                      </w:rPr>
                      <w:t>contact@</w:t>
                    </w:r>
                    <w:r w:rsidR="00905787">
                      <w:rPr>
                        <w:rFonts w:ascii="Franklin Gothic Book" w:hAnsi="Franklin Gothic Book"/>
                        <w:sz w:val="19"/>
                        <w:szCs w:val="19"/>
                      </w:rPr>
                      <w:t>undefined</w:t>
                    </w:r>
                    <w:r>
                      <w:rPr>
                        <w:rFonts w:ascii="Franklin Gothic Book" w:hAnsi="Franklin Gothic Book"/>
                        <w:sz w:val="19"/>
                        <w:szCs w:val="19"/>
                      </w:rPr>
                      <w:t>.</w:t>
                    </w:r>
                    <w:r w:rsidR="00905787">
                      <w:rPr>
                        <w:rFonts w:ascii="Franklin Gothic Book" w:hAnsi="Franklin Gothic Book"/>
                        <w:sz w:val="19"/>
                        <w:szCs w:val="19"/>
                      </w:rPr>
                      <w:t>charity</w:t>
                    </w:r>
                    <w:proofErr w:type="spellEnd"/>
                    <w:r w:rsidR="000E0151" w:rsidRPr="00754CD2">
                      <w:rPr>
                        <w:rFonts w:ascii="Franklin Gothic Book" w:hAnsi="Franklin Gothic Book"/>
                        <w:sz w:val="19"/>
                        <w:szCs w:val="19"/>
                      </w:rPr>
                      <w:cr/>
                    </w:r>
                  </w:p>
                </w:txbxContent>
              </v:textbox>
            </v:shape>
          </w:pict>
        </mc:Fallback>
      </mc:AlternateContent>
    </w:r>
    <w:r w:rsidR="0004435A">
      <w:rPr>
        <w:noProof/>
      </w:rPr>
      <w:drawing>
        <wp:anchor distT="0" distB="0" distL="114300" distR="114300" simplePos="0" relativeHeight="251645440" behindDoc="0" locked="0" layoutInCell="1" allowOverlap="1" wp14:anchorId="0A3F039A" wp14:editId="2E79E7F0">
          <wp:simplePos x="0" y="0"/>
          <wp:positionH relativeFrom="margin">
            <wp:posOffset>-564515</wp:posOffset>
          </wp:positionH>
          <wp:positionV relativeFrom="margin">
            <wp:posOffset>-1510725</wp:posOffset>
          </wp:positionV>
          <wp:extent cx="1955800" cy="19558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5800" cy="1955800"/>
                  </a:xfrm>
                  <a:prstGeom prst="rect">
                    <a:avLst/>
                  </a:prstGeom>
                </pic:spPr>
              </pic:pic>
            </a:graphicData>
          </a:graphic>
          <wp14:sizeRelH relativeFrom="margin">
            <wp14:pctWidth>0</wp14:pctWidth>
          </wp14:sizeRelH>
          <wp14:sizeRelV relativeFrom="margin">
            <wp14:pctHeight>0</wp14:pctHeight>
          </wp14:sizeRelV>
        </wp:anchor>
      </w:drawing>
    </w:r>
    <w:r w:rsidR="003F1B17">
      <w:rPr>
        <w:noProof/>
      </w:rPr>
      <mc:AlternateContent>
        <mc:Choice Requires="wps">
          <w:drawing>
            <wp:anchor distT="0" distB="0" distL="114300" distR="114300" simplePos="0" relativeHeight="251660288" behindDoc="0" locked="0" layoutInCell="1" allowOverlap="1" wp14:anchorId="15C3B67C" wp14:editId="103C73CA">
              <wp:simplePos x="0" y="0"/>
              <wp:positionH relativeFrom="column">
                <wp:posOffset>3091543</wp:posOffset>
              </wp:positionH>
              <wp:positionV relativeFrom="paragraph">
                <wp:posOffset>190500</wp:posOffset>
              </wp:positionV>
              <wp:extent cx="1827348" cy="55245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7348"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BF615" w14:textId="77777777" w:rsidR="00AA6411" w:rsidRPr="00AA6411" w:rsidRDefault="00905787" w:rsidP="00AA6411">
                          <w:pPr>
                            <w:pStyle w:val="NormalWeb"/>
                            <w:spacing w:before="0" w:beforeAutospacing="0" w:after="0" w:line="240" w:lineRule="auto"/>
                            <w:jc w:val="right"/>
                            <w:rPr>
                              <w:rFonts w:ascii="Franklin Gothic Book" w:eastAsiaTheme="minorHAnsi" w:hAnsi="Franklin Gothic Book" w:cstheme="minorBidi"/>
                              <w:sz w:val="19"/>
                              <w:szCs w:val="19"/>
                            </w:rPr>
                          </w:pPr>
                          <w:r>
                            <w:rPr>
                              <w:rFonts w:ascii="Franklin Gothic Book" w:eastAsiaTheme="minorHAnsi" w:hAnsi="Franklin Gothic Book" w:cstheme="minorBidi"/>
                              <w:sz w:val="19"/>
                              <w:szCs w:val="19"/>
                            </w:rPr>
                            <w:t>119 1</w:t>
                          </w:r>
                          <w:r w:rsidRPr="00905787">
                            <w:rPr>
                              <w:rFonts w:ascii="Franklin Gothic Book" w:eastAsiaTheme="minorHAnsi" w:hAnsi="Franklin Gothic Book" w:cstheme="minorBidi"/>
                              <w:sz w:val="19"/>
                              <w:szCs w:val="19"/>
                              <w:vertAlign w:val="superscript"/>
                            </w:rPr>
                            <w:t>st</w:t>
                          </w:r>
                          <w:r>
                            <w:rPr>
                              <w:rFonts w:ascii="Franklin Gothic Book" w:eastAsiaTheme="minorHAnsi" w:hAnsi="Franklin Gothic Book" w:cstheme="minorBidi"/>
                              <w:sz w:val="19"/>
                              <w:szCs w:val="19"/>
                            </w:rPr>
                            <w:t xml:space="preserve"> Ave NW #370</w:t>
                          </w:r>
                        </w:p>
                        <w:p w14:paraId="1F6C41D2" w14:textId="77777777" w:rsidR="000E0151" w:rsidRPr="00754CD2" w:rsidRDefault="00905787" w:rsidP="00AA6411">
                          <w:pPr>
                            <w:spacing w:line="264" w:lineRule="auto"/>
                            <w:jc w:val="right"/>
                            <w:rPr>
                              <w:rFonts w:ascii="Franklin Gothic Book" w:hAnsi="Franklin Gothic Book"/>
                              <w:sz w:val="19"/>
                              <w:szCs w:val="19"/>
                            </w:rPr>
                          </w:pPr>
                          <w:r>
                            <w:rPr>
                              <w:rFonts w:ascii="Franklin Gothic Book" w:hAnsi="Franklin Gothic Book"/>
                              <w:sz w:val="19"/>
                              <w:szCs w:val="19"/>
                            </w:rPr>
                            <w:t>Ephrata</w:t>
                          </w:r>
                          <w:r w:rsidR="00AA6411" w:rsidRPr="00AA6411">
                            <w:rPr>
                              <w:rFonts w:ascii="Franklin Gothic Book" w:hAnsi="Franklin Gothic Book"/>
                              <w:sz w:val="19"/>
                              <w:szCs w:val="19"/>
                            </w:rPr>
                            <w:t>, W</w:t>
                          </w:r>
                          <w:r>
                            <w:rPr>
                              <w:rFonts w:ascii="Franklin Gothic Book" w:hAnsi="Franklin Gothic Book"/>
                              <w:sz w:val="19"/>
                              <w:szCs w:val="19"/>
                            </w:rPr>
                            <w:t>A</w:t>
                          </w:r>
                          <w:r w:rsidR="00AA6411" w:rsidRPr="00AA6411">
                            <w:rPr>
                              <w:rFonts w:ascii="Franklin Gothic Book" w:hAnsi="Franklin Gothic Book"/>
                              <w:sz w:val="19"/>
                              <w:szCs w:val="19"/>
                            </w:rPr>
                            <w:t xml:space="preserve"> </w:t>
                          </w:r>
                          <w:r>
                            <w:rPr>
                              <w:rFonts w:ascii="Franklin Gothic Book" w:hAnsi="Franklin Gothic Book"/>
                              <w:sz w:val="19"/>
                              <w:szCs w:val="19"/>
                            </w:rPr>
                            <w:t>98823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3B67C" id="Text Box 1" o:spid="_x0000_s1027" type="#_x0000_t202" style="position:absolute;margin-left:243.45pt;margin-top:15pt;width:143.9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" filled="f" stroked="f">
              <v:textbox>
                <w:txbxContent>
                  <w:p w14:paraId="078BF615" w14:textId="77777777" w:rsidR="00AA6411" w:rsidRPr="00AA6411" w:rsidRDefault="00905787" w:rsidP="00AA6411">
                    <w:pPr>
                      <w:pStyle w:val="NormalWeb"/>
                      <w:spacing w:before="0" w:beforeAutospacing="0" w:after="0" w:line="240" w:lineRule="auto"/>
                      <w:jc w:val="right"/>
                      <w:rPr>
                        <w:rFonts w:ascii="Franklin Gothic Book" w:eastAsiaTheme="minorHAnsi" w:hAnsi="Franklin Gothic Book" w:cstheme="minorBidi"/>
                        <w:sz w:val="19"/>
                        <w:szCs w:val="19"/>
                      </w:rPr>
                    </w:pPr>
                    <w:r>
                      <w:rPr>
                        <w:rFonts w:ascii="Franklin Gothic Book" w:eastAsiaTheme="minorHAnsi" w:hAnsi="Franklin Gothic Book" w:cstheme="minorBidi"/>
                        <w:sz w:val="19"/>
                        <w:szCs w:val="19"/>
                      </w:rPr>
                      <w:t>119 1</w:t>
                    </w:r>
                    <w:r w:rsidRPr="00905787">
                      <w:rPr>
                        <w:rFonts w:ascii="Franklin Gothic Book" w:eastAsiaTheme="minorHAnsi" w:hAnsi="Franklin Gothic Book" w:cstheme="minorBidi"/>
                        <w:sz w:val="19"/>
                        <w:szCs w:val="19"/>
                        <w:vertAlign w:val="superscript"/>
                      </w:rPr>
                      <w:t>st</w:t>
                    </w:r>
                    <w:r>
                      <w:rPr>
                        <w:rFonts w:ascii="Franklin Gothic Book" w:eastAsiaTheme="minorHAnsi" w:hAnsi="Franklin Gothic Book" w:cstheme="minorBidi"/>
                        <w:sz w:val="19"/>
                        <w:szCs w:val="19"/>
                      </w:rPr>
                      <w:t xml:space="preserve"> Ave NW #370</w:t>
                    </w:r>
                  </w:p>
                  <w:p w14:paraId="1F6C41D2" w14:textId="77777777" w:rsidR="000E0151" w:rsidRPr="00754CD2" w:rsidRDefault="00905787" w:rsidP="00AA6411">
                    <w:pPr>
                      <w:spacing w:line="264" w:lineRule="auto"/>
                      <w:jc w:val="right"/>
                      <w:rPr>
                        <w:rFonts w:ascii="Franklin Gothic Book" w:hAnsi="Franklin Gothic Book"/>
                        <w:sz w:val="19"/>
                        <w:szCs w:val="19"/>
                      </w:rPr>
                    </w:pPr>
                    <w:r>
                      <w:rPr>
                        <w:rFonts w:ascii="Franklin Gothic Book" w:hAnsi="Franklin Gothic Book"/>
                        <w:sz w:val="19"/>
                        <w:szCs w:val="19"/>
                      </w:rPr>
                      <w:t>Ephrata</w:t>
                    </w:r>
                    <w:r w:rsidR="00AA6411" w:rsidRPr="00AA6411">
                      <w:rPr>
                        <w:rFonts w:ascii="Franklin Gothic Book" w:hAnsi="Franklin Gothic Book"/>
                        <w:sz w:val="19"/>
                        <w:szCs w:val="19"/>
                      </w:rPr>
                      <w:t>, W</w:t>
                    </w:r>
                    <w:r>
                      <w:rPr>
                        <w:rFonts w:ascii="Franklin Gothic Book" w:hAnsi="Franklin Gothic Book"/>
                        <w:sz w:val="19"/>
                        <w:szCs w:val="19"/>
                      </w:rPr>
                      <w:t>A</w:t>
                    </w:r>
                    <w:r w:rsidR="00AA6411" w:rsidRPr="00AA6411">
                      <w:rPr>
                        <w:rFonts w:ascii="Franklin Gothic Book" w:hAnsi="Franklin Gothic Book"/>
                        <w:sz w:val="19"/>
                        <w:szCs w:val="19"/>
                      </w:rPr>
                      <w:t xml:space="preserve"> </w:t>
                    </w:r>
                    <w:r>
                      <w:rPr>
                        <w:rFonts w:ascii="Franklin Gothic Book" w:hAnsi="Franklin Gothic Book"/>
                        <w:sz w:val="19"/>
                        <w:szCs w:val="19"/>
                      </w:rPr>
                      <w:t>98823</w:t>
                    </w:r>
                  </w:p>
                </w:txbxContent>
              </v:textbox>
            </v:shape>
          </w:pict>
        </mc:Fallback>
      </mc:AlternateContent>
    </w:r>
    <w:r w:rsidR="000E0151">
      <w:rPr>
        <w:noProof/>
      </w:rPr>
      <w:drawing>
        <wp:anchor distT="0" distB="0" distL="114300" distR="114300" simplePos="0" relativeHeight="251679744" behindDoc="0" locked="0" layoutInCell="1" allowOverlap="1" wp14:anchorId="7A32BD75" wp14:editId="079B30BC">
          <wp:simplePos x="0" y="0"/>
          <wp:positionH relativeFrom="column">
            <wp:posOffset>4898999</wp:posOffset>
          </wp:positionH>
          <wp:positionV relativeFrom="paragraph">
            <wp:posOffset>61595</wp:posOffset>
          </wp:positionV>
          <wp:extent cx="19050" cy="647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jpg"/>
                  <pic:cNvPicPr/>
                </pic:nvPicPr>
                <pic:blipFill>
                  <a:blip r:embed="rId2">
                    <a:extLst>
                      <a:ext uri="{28A0092B-C50C-407E-A947-70E740481C1C}">
                        <a14:useLocalDpi xmlns:a14="http://schemas.microsoft.com/office/drawing/2010/main" val="0"/>
                      </a:ext>
                    </a:extLst>
                  </a:blip>
                  <a:stretch>
                    <a:fillRect/>
                  </a:stretch>
                </pic:blipFill>
                <pic:spPr>
                  <a:xfrm>
                    <a:off x="0" y="0"/>
                    <a:ext cx="19050" cy="647700"/>
                  </a:xfrm>
                  <a:prstGeom prst="rect">
                    <a:avLst/>
                  </a:prstGeom>
                </pic:spPr>
              </pic:pic>
            </a:graphicData>
          </a:graphic>
        </wp:anchor>
      </w:drawing>
    </w:r>
    <w:r w:rsidR="000E0151" w:rsidRPr="000B5BB1">
      <w:rPr>
        <w:noProof/>
      </w:rPr>
      <w:drawing>
        <wp:anchor distT="0" distB="0" distL="114300" distR="114300" simplePos="0" relativeHeight="251674112" behindDoc="0" locked="0" layoutInCell="1" allowOverlap="1" wp14:anchorId="67A9601B" wp14:editId="67D8D468">
          <wp:simplePos x="0" y="0"/>
          <wp:positionH relativeFrom="margin">
            <wp:posOffset>4994910</wp:posOffset>
          </wp:positionH>
          <wp:positionV relativeFrom="margin">
            <wp:posOffset>-805180</wp:posOffset>
          </wp:positionV>
          <wp:extent cx="114300" cy="133350"/>
          <wp:effectExtent l="0" t="0" r="0" b="0"/>
          <wp:wrapSquare wrapText="bothSides"/>
          <wp:docPr id="37" name="Picture 5" descr="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3"/>
                  <a:stretch>
                    <a:fillRect/>
                  </a:stretch>
                </pic:blipFill>
                <pic:spPr>
                  <a:xfrm>
                    <a:off x="0" y="0"/>
                    <a:ext cx="114300" cy="133350"/>
                  </a:xfrm>
                  <a:prstGeom prst="rect">
                    <a:avLst/>
                  </a:prstGeom>
                </pic:spPr>
              </pic:pic>
            </a:graphicData>
          </a:graphic>
        </wp:anchor>
      </w:drawing>
    </w:r>
  </w:p>
  <w:p w14:paraId="0E4EB887" w14:textId="77777777" w:rsidR="000E0151" w:rsidRDefault="000E0151">
    <w:pPr>
      <w:pStyle w:val="Header"/>
    </w:pPr>
    <w:r w:rsidRPr="000B5BB1">
      <w:rPr>
        <w:noProof/>
      </w:rPr>
      <w:drawing>
        <wp:anchor distT="0" distB="0" distL="114300" distR="114300" simplePos="0" relativeHeight="251664896" behindDoc="0" locked="0" layoutInCell="1" allowOverlap="1" wp14:anchorId="04598981" wp14:editId="79FCC6AB">
          <wp:simplePos x="0" y="0"/>
          <wp:positionH relativeFrom="margin">
            <wp:posOffset>4985385</wp:posOffset>
          </wp:positionH>
          <wp:positionV relativeFrom="margin">
            <wp:posOffset>-612775</wp:posOffset>
          </wp:positionV>
          <wp:extent cx="123825" cy="80010"/>
          <wp:effectExtent l="0" t="0" r="0" b="0"/>
          <wp:wrapSquare wrapText="bothSides"/>
          <wp:docPr id="35" name="Picture 7"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4"/>
                  <a:stretch>
                    <a:fillRect/>
                  </a:stretch>
                </pic:blipFill>
                <pic:spPr>
                  <a:xfrm>
                    <a:off x="0" y="0"/>
                    <a:ext cx="123825" cy="80010"/>
                  </a:xfrm>
                  <a:prstGeom prst="rect">
                    <a:avLst/>
                  </a:prstGeom>
                </pic:spPr>
              </pic:pic>
            </a:graphicData>
          </a:graphic>
        </wp:anchor>
      </w:drawing>
    </w:r>
  </w:p>
  <w:p w14:paraId="7D09DAF9" w14:textId="77777777" w:rsidR="000E0151" w:rsidRDefault="000E01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4AD"/>
    <w:rsid w:val="00024F8B"/>
    <w:rsid w:val="00040CDF"/>
    <w:rsid w:val="000410FB"/>
    <w:rsid w:val="0004435A"/>
    <w:rsid w:val="0004508F"/>
    <w:rsid w:val="000B5BB1"/>
    <w:rsid w:val="000E0151"/>
    <w:rsid w:val="00137769"/>
    <w:rsid w:val="0014483D"/>
    <w:rsid w:val="001E0B8E"/>
    <w:rsid w:val="00210E9D"/>
    <w:rsid w:val="00295555"/>
    <w:rsid w:val="00347048"/>
    <w:rsid w:val="00354AA8"/>
    <w:rsid w:val="0038293E"/>
    <w:rsid w:val="003F1B17"/>
    <w:rsid w:val="003F35C5"/>
    <w:rsid w:val="00443E40"/>
    <w:rsid w:val="00465A89"/>
    <w:rsid w:val="004802CC"/>
    <w:rsid w:val="00481743"/>
    <w:rsid w:val="004825E2"/>
    <w:rsid w:val="0049508A"/>
    <w:rsid w:val="004C470A"/>
    <w:rsid w:val="005225B5"/>
    <w:rsid w:val="00592D46"/>
    <w:rsid w:val="005A67C5"/>
    <w:rsid w:val="005E707E"/>
    <w:rsid w:val="006337ED"/>
    <w:rsid w:val="006618B8"/>
    <w:rsid w:val="006828CA"/>
    <w:rsid w:val="00696DCF"/>
    <w:rsid w:val="00743104"/>
    <w:rsid w:val="0075559C"/>
    <w:rsid w:val="00805127"/>
    <w:rsid w:val="00905787"/>
    <w:rsid w:val="00951CEE"/>
    <w:rsid w:val="009F56D8"/>
    <w:rsid w:val="00A31F18"/>
    <w:rsid w:val="00A43341"/>
    <w:rsid w:val="00A82E98"/>
    <w:rsid w:val="00A87EEA"/>
    <w:rsid w:val="00AA6411"/>
    <w:rsid w:val="00B412FE"/>
    <w:rsid w:val="00B63E49"/>
    <w:rsid w:val="00B84425"/>
    <w:rsid w:val="00BD3A0A"/>
    <w:rsid w:val="00C8074C"/>
    <w:rsid w:val="00CC11C2"/>
    <w:rsid w:val="00CC2AD9"/>
    <w:rsid w:val="00D004AD"/>
    <w:rsid w:val="00D13632"/>
    <w:rsid w:val="00DB0346"/>
    <w:rsid w:val="00DD16DA"/>
    <w:rsid w:val="00DE21E0"/>
    <w:rsid w:val="00E174AF"/>
    <w:rsid w:val="00E527AD"/>
    <w:rsid w:val="00E56FF1"/>
    <w:rsid w:val="00EE3290"/>
    <w:rsid w:val="00F715FB"/>
    <w:rsid w:val="00F9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48A88"/>
  <w15:docId w15:val="{9612CEF3-A070-6D45-8434-33497658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00" w:afterAutospacing="1"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4AD"/>
    <w:pPr>
      <w:spacing w:after="200" w:afterAutospacing="0" w:line="276" w:lineRule="auto"/>
    </w:pPr>
    <w:rPr>
      <w:rFonts w:ascii="Arial" w:eastAsiaTheme="minorEastAsia"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B1"/>
    <w:pPr>
      <w:tabs>
        <w:tab w:val="center" w:pos="4680"/>
        <w:tab w:val="right" w:pos="9360"/>
      </w:tabs>
      <w:spacing w:after="0" w:afterAutospacing="1" w:line="240" w:lineRule="auto"/>
    </w:pPr>
    <w:rPr>
      <w:rFonts w:asciiTheme="minorHAnsi" w:hAnsiTheme="minorHAnsi"/>
    </w:rPr>
  </w:style>
  <w:style w:type="character" w:customStyle="1" w:styleId="HeaderChar">
    <w:name w:val="Header Char"/>
    <w:basedOn w:val="DefaultParagraphFont"/>
    <w:link w:val="Header"/>
    <w:uiPriority w:val="99"/>
    <w:rsid w:val="000B5BB1"/>
  </w:style>
  <w:style w:type="paragraph" w:styleId="Footer">
    <w:name w:val="footer"/>
    <w:basedOn w:val="Normal"/>
    <w:link w:val="FooterChar"/>
    <w:uiPriority w:val="99"/>
    <w:unhideWhenUsed/>
    <w:rsid w:val="000B5BB1"/>
    <w:pPr>
      <w:tabs>
        <w:tab w:val="center" w:pos="4680"/>
        <w:tab w:val="right" w:pos="9360"/>
      </w:tabs>
      <w:spacing w:after="0" w:afterAutospacing="1" w:line="240" w:lineRule="auto"/>
    </w:pPr>
    <w:rPr>
      <w:rFonts w:asciiTheme="minorHAnsi" w:hAnsiTheme="minorHAnsi"/>
    </w:rPr>
  </w:style>
  <w:style w:type="character" w:customStyle="1" w:styleId="FooterChar">
    <w:name w:val="Footer Char"/>
    <w:basedOn w:val="DefaultParagraphFont"/>
    <w:link w:val="Footer"/>
    <w:uiPriority w:val="99"/>
    <w:rsid w:val="000B5BB1"/>
  </w:style>
  <w:style w:type="paragraph" w:customStyle="1" w:styleId="Default">
    <w:name w:val="Default"/>
    <w:rsid w:val="0075559C"/>
    <w:pPr>
      <w:autoSpaceDE w:val="0"/>
      <w:autoSpaceDN w:val="0"/>
      <w:adjustRightInd w:val="0"/>
      <w:spacing w:after="0" w:afterAutospacing="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5559C"/>
  </w:style>
  <w:style w:type="paragraph" w:styleId="BalloonText">
    <w:name w:val="Balloon Text"/>
    <w:basedOn w:val="Normal"/>
    <w:link w:val="BalloonTextChar"/>
    <w:uiPriority w:val="99"/>
    <w:semiHidden/>
    <w:unhideWhenUsed/>
    <w:rsid w:val="00DE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1E0"/>
    <w:rPr>
      <w:rFonts w:ascii="Segoe UI" w:hAnsi="Segoe UI" w:cs="Segoe UI"/>
      <w:sz w:val="18"/>
      <w:szCs w:val="18"/>
    </w:rPr>
  </w:style>
  <w:style w:type="character" w:styleId="Hyperlink">
    <w:name w:val="Hyperlink"/>
    <w:basedOn w:val="DefaultParagraphFont"/>
    <w:uiPriority w:val="99"/>
    <w:semiHidden/>
    <w:unhideWhenUsed/>
    <w:rsid w:val="00D13632"/>
    <w:rPr>
      <w:color w:val="0000FF"/>
      <w:u w:val="single"/>
    </w:rPr>
  </w:style>
  <w:style w:type="paragraph" w:styleId="NormalWeb">
    <w:name w:val="Normal (Web)"/>
    <w:basedOn w:val="Normal"/>
    <w:uiPriority w:val="99"/>
    <w:unhideWhenUsed/>
    <w:rsid w:val="00AA6411"/>
    <w:pPr>
      <w:spacing w:before="100" w:beforeAutospacing="1" w:after="144" w:line="288" w:lineRule="auto"/>
    </w:pPr>
    <w:rPr>
      <w:rFonts w:ascii="Calibri" w:hAnsi="Calibri" w:cs="Calibri"/>
    </w:rPr>
  </w:style>
  <w:style w:type="table" w:styleId="TableGrid">
    <w:name w:val="Table Grid"/>
    <w:basedOn w:val="TableNormal"/>
    <w:uiPriority w:val="59"/>
    <w:rsid w:val="00D004AD"/>
    <w:pPr>
      <w:spacing w:after="0" w:afterAutospacing="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37320">
      <w:bodyDiv w:val="1"/>
      <w:marLeft w:val="0"/>
      <w:marRight w:val="0"/>
      <w:marTop w:val="0"/>
      <w:marBottom w:val="0"/>
      <w:divBdr>
        <w:top w:val="none" w:sz="0" w:space="0" w:color="auto"/>
        <w:left w:val="none" w:sz="0" w:space="0" w:color="auto"/>
        <w:bottom w:val="none" w:sz="0" w:space="0" w:color="auto"/>
        <w:right w:val="none" w:sz="0" w:space="0" w:color="auto"/>
      </w:divBdr>
    </w:div>
    <w:div w:id="286131293">
      <w:bodyDiv w:val="1"/>
      <w:marLeft w:val="0"/>
      <w:marRight w:val="0"/>
      <w:marTop w:val="0"/>
      <w:marBottom w:val="0"/>
      <w:divBdr>
        <w:top w:val="none" w:sz="0" w:space="0" w:color="auto"/>
        <w:left w:val="none" w:sz="0" w:space="0" w:color="auto"/>
        <w:bottom w:val="none" w:sz="0" w:space="0" w:color="auto"/>
        <w:right w:val="none" w:sz="0" w:space="0" w:color="auto"/>
      </w:divBdr>
    </w:div>
    <w:div w:id="1566838109">
      <w:bodyDiv w:val="1"/>
      <w:marLeft w:val="0"/>
      <w:marRight w:val="0"/>
      <w:marTop w:val="0"/>
      <w:marBottom w:val="0"/>
      <w:divBdr>
        <w:top w:val="none" w:sz="0" w:space="0" w:color="auto"/>
        <w:left w:val="none" w:sz="0" w:space="0" w:color="auto"/>
        <w:bottom w:val="none" w:sz="0" w:space="0" w:color="auto"/>
        <w:right w:val="none" w:sz="0" w:space="0" w:color="auto"/>
      </w:divBdr>
    </w:div>
    <w:div w:id="18406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kevis/Library/Mobile%20Documents/com~apple~CloudDocs/code/undefined-site/public/documents/files/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66FE2779FBBCF4EBBB92938DDF957C4"/>
        <w:category>
          <w:name w:val="General"/>
          <w:gallery w:val="placeholder"/>
        </w:category>
        <w:types>
          <w:type w:val="bbPlcHdr"/>
        </w:types>
        <w:behaviors>
          <w:behavior w:val="content"/>
        </w:behaviors>
        <w:guid w:val="{55841D80-7900-4045-BBD5-60362D81B781}"/>
      </w:docPartPr>
      <w:docPartBody>
        <w:p w:rsidR="006C3ED9" w:rsidRDefault="00000000">
          <w:pPr>
            <w:pStyle w:val="D66FE2779FBBCF4EBBB92938DDF957C4"/>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7D"/>
    <w:rsid w:val="0011387D"/>
    <w:rsid w:val="00137769"/>
    <w:rsid w:val="006C3ED9"/>
    <w:rsid w:val="00A2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66FE2779FBBCF4EBBB92938DDF957C4">
    <w:name w:val="D66FE2779FBBCF4EBBB92938DDF957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2025-08-28T00:00:00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F20949AEDCE4685410DEE0494164D" ma:contentTypeVersion="2" ma:contentTypeDescription="Create a new document." ma:contentTypeScope="" ma:versionID="08a040cafe48df0dcf7d5a33a92a0af4">
  <xsd:schema xmlns:xsd="http://www.w3.org/2001/XMLSchema" xmlns:xs="http://www.w3.org/2001/XMLSchema" xmlns:p="http://schemas.microsoft.com/office/2006/metadata/properties" xmlns:ns2="f62d7535-dfd5-46da-8192-7ef8549b12b4" targetNamespace="http://schemas.microsoft.com/office/2006/metadata/properties" ma:root="true" ma:fieldsID="e6faf9c9ef648b9c60fb2dc8b45cbeee" ns2:_="">
    <xsd:import namespace="f62d7535-dfd5-46da-8192-7ef8549b12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d7535-dfd5-46da-8192-7ef8549b12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2D31F-10B8-4D03-8C6B-6108025F787A}">
  <ds:schemaRefs>
    <ds:schemaRef ds:uri="http://schemas.microsoft.com/sharepoint/v3/contenttype/forms"/>
  </ds:schemaRefs>
</ds:datastoreItem>
</file>

<file path=customXml/itemProps3.xml><?xml version="1.0" encoding="utf-8"?>
<ds:datastoreItem xmlns:ds="http://schemas.openxmlformats.org/officeDocument/2006/customXml" ds:itemID="{9949AA9D-1867-4F95-92FB-6710B5C12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d7535-dfd5-46da-8192-7ef8549b1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218F8A-7CBC-463A-929F-3825E71C267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letterhead.dotx</Template>
  <TotalTime>1</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Visser</dc:creator>
  <cp:keywords/>
  <dc:description/>
  <cp:lastModifiedBy>Jake Visser</cp:lastModifiedBy>
  <cp:revision>2</cp:revision>
  <cp:lastPrinted>2025-08-06T23:23:00Z</cp:lastPrinted>
  <dcterms:created xsi:type="dcterms:W3CDTF">2025-08-28T20:50:00Z</dcterms:created>
  <dcterms:modified xsi:type="dcterms:W3CDTF">2025-08-28T20:50:00Z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0x0101008AEF20949AEDCE4685410DEE0494164D</vt:lpwstr>
  </property>
  <property fmtid="{D5CDD505-2E9C-101B-9397-08002B2CF9AE}" pid="3" name="MSIP_Label_87ba5c36-b7cf-4793-bbc2-bd5b3a9f95ca_Enabled">
    <vt:lpwstr>False</vt:lpwstr>
  </property>
  <property fmtid="{D5CDD505-2E9C-101B-9397-08002B2CF9AE}" pid="4" name="MSIP_Label_87ba5c36-b7cf-4793-bbc2-bd5b3a9f95ca_SiteId">
    <vt:lpwstr>f8b1cea4-6b5a-4c2a-8108-dc03224ab8b1</vt:lpwstr>
  </property>
  <property fmtid="{D5CDD505-2E9C-101B-9397-08002B2CF9AE}" pid="5" name="MSIP_Label_87ba5c36-b7cf-4793-bbc2-bd5b3a9f95ca_SetBy">
    <vt:lpwstr>javisser@microsoft.com</vt:lpwstr>
  </property>
  <property fmtid="{D5CDD505-2E9C-101B-9397-08002B2CF9AE}" pid="6" name="MSIP_Label_87ba5c36-b7cf-4793-bbc2-bd5b3a9f95ca_SetDate">
    <vt:lpwstr>2016-09-02T11:06:09.6394650-07:00</vt:lpwstr>
  </property>
  <property fmtid="{D5CDD505-2E9C-101B-9397-08002B2CF9AE}" pid="7" name="MSIP_Label_87ba5c36-b7cf-4793-bbc2-bd5b3a9f95ca_Name">
    <vt:lpwstr>Non-Business</vt:lpwstr>
  </property>
  <property fmtid="{D5CDD505-2E9C-101B-9397-08002B2CF9AE}" pid="8" name="MSIP_Label_87ba5c36-b7cf-4793-bbc2-bd5b3a9f95ca_Extended_MSFT_Method">
    <vt:lpwstr>Manual</vt:lpwstr>
  </property>
  <property fmtid="{D5CDD505-2E9C-101B-9397-08002B2CF9AE}" pid="9" name="Sensitivity">
    <vt:lpwstr/>
  </property>
</Properties>
</file>